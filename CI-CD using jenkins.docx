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Build &amp; Release Project ::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Using</w:t>
      </w:r>
    </w:p>
    <w:p w:rsidR="00C35B79" w:rsidRDefault="007C5F3D">
      <w:pPr>
        <w:pStyle w:val="Standard"/>
      </w:pPr>
      <w:r>
        <w:t xml:space="preserve">1. Game Of Life </w:t>
      </w:r>
      <w:proofErr w:type="spellStart"/>
      <w:r>
        <w:t>Github</w:t>
      </w:r>
      <w:proofErr w:type="spellEnd"/>
      <w:r>
        <w:t xml:space="preserve"> link   ::   </w:t>
      </w:r>
      <w:hyperlink r:id="rId6" w:history="1">
        <w:r>
          <w:t>https://github.com/wakaleo/game-of-life.git</w:t>
        </w:r>
      </w:hyperlink>
    </w:p>
    <w:p w:rsidR="00C35B79" w:rsidRDefault="007C5F3D">
      <w:pPr>
        <w:pStyle w:val="Standard"/>
      </w:pPr>
      <w:r>
        <w:t xml:space="preserve">2. </w:t>
      </w:r>
      <w:proofErr w:type="spellStart"/>
      <w:r>
        <w:t>Jleetutorial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Link      ::   https://github.com/jleetutorial/maven-project.git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------------------X----------------X--------------X-------------X----------------X--------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proofErr w:type="spellStart"/>
      <w:r>
        <w:t>Prerequirements</w:t>
      </w:r>
      <w:proofErr w:type="spellEnd"/>
      <w:r>
        <w:t xml:space="preserve"> @ Jenkins  { </w:t>
      </w:r>
      <w:proofErr w:type="spellStart"/>
      <w:r>
        <w:t>Pluggins</w:t>
      </w:r>
      <w:proofErr w:type="spellEnd"/>
      <w:r>
        <w:t xml:space="preserve"> }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1. Git </w:t>
      </w:r>
      <w:proofErr w:type="spellStart"/>
      <w:r>
        <w:t>Pluggin</w:t>
      </w:r>
      <w:proofErr w:type="spellEnd"/>
    </w:p>
    <w:p w:rsidR="00C35B79" w:rsidRDefault="007C5F3D">
      <w:pPr>
        <w:pStyle w:val="Standard"/>
      </w:pPr>
      <w:r>
        <w:t xml:space="preserve">2. </w:t>
      </w:r>
      <w:proofErr w:type="spellStart"/>
      <w:r>
        <w:t>Zentime</w:t>
      </w:r>
      <w:proofErr w:type="spellEnd"/>
      <w:r>
        <w:t xml:space="preserve"> </w:t>
      </w:r>
      <w:proofErr w:type="spellStart"/>
      <w:r>
        <w:t>Pluggin</w:t>
      </w:r>
      <w:proofErr w:type="spellEnd"/>
    </w:p>
    <w:p w:rsidR="00C35B79" w:rsidRDefault="007C5F3D">
      <w:pPr>
        <w:pStyle w:val="Standard"/>
      </w:pPr>
      <w:r>
        <w:t xml:space="preserve">3. </w:t>
      </w:r>
      <w:r>
        <w:t xml:space="preserve">Maven </w:t>
      </w:r>
      <w:proofErr w:type="spellStart"/>
      <w:r>
        <w:t>Pluggin</w:t>
      </w:r>
      <w:proofErr w:type="spellEnd"/>
    </w:p>
    <w:p w:rsidR="00C35B79" w:rsidRDefault="007C5F3D">
      <w:pPr>
        <w:pStyle w:val="Standard"/>
      </w:pPr>
      <w:r>
        <w:t xml:space="preserve">4. Copy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Pluggin</w:t>
      </w:r>
      <w:proofErr w:type="spellEnd"/>
    </w:p>
    <w:p w:rsidR="00C35B79" w:rsidRDefault="007C5F3D">
      <w:pPr>
        <w:pStyle w:val="Standard"/>
      </w:pPr>
      <w:r>
        <w:t xml:space="preserve">5. Deploy to Containers </w:t>
      </w:r>
      <w:proofErr w:type="spellStart"/>
      <w:r>
        <w:t>Pluggin</w:t>
      </w:r>
      <w:proofErr w:type="spellEnd"/>
    </w:p>
    <w:p w:rsidR="00C35B79" w:rsidRDefault="007C5F3D">
      <w:pPr>
        <w:pStyle w:val="Standard"/>
      </w:pPr>
      <w:r>
        <w:t xml:space="preserve">6. Build Pipeline </w:t>
      </w:r>
      <w:proofErr w:type="spellStart"/>
      <w:r>
        <w:t>Pluggin</w:t>
      </w:r>
      <w:proofErr w:type="spellEnd"/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------------------X----------------X--------------X-------------X----------------X--------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Different Phases in Maven Build Life Cycle ::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1. Validate</w:t>
      </w:r>
    </w:p>
    <w:p w:rsidR="00C35B79" w:rsidRDefault="007C5F3D">
      <w:pPr>
        <w:pStyle w:val="Standard"/>
      </w:pPr>
      <w:r>
        <w:t>2. Com</w:t>
      </w:r>
      <w:r>
        <w:t>pile</w:t>
      </w:r>
    </w:p>
    <w:p w:rsidR="00C35B79" w:rsidRDefault="007C5F3D">
      <w:pPr>
        <w:pStyle w:val="Standard"/>
      </w:pPr>
      <w:r>
        <w:t>3. Test</w:t>
      </w:r>
    </w:p>
    <w:p w:rsidR="00C35B79" w:rsidRDefault="007C5F3D">
      <w:pPr>
        <w:pStyle w:val="Standard"/>
      </w:pPr>
      <w:r>
        <w:t>4. Package</w:t>
      </w:r>
    </w:p>
    <w:p w:rsidR="00C35B79" w:rsidRDefault="007C5F3D">
      <w:pPr>
        <w:pStyle w:val="Standard"/>
      </w:pPr>
      <w:r>
        <w:t>5. Verify</w:t>
      </w:r>
    </w:p>
    <w:p w:rsidR="00C35B79" w:rsidRDefault="007C5F3D">
      <w:pPr>
        <w:pStyle w:val="Standard"/>
      </w:pPr>
      <w:r>
        <w:t>6. Install</w:t>
      </w:r>
    </w:p>
    <w:p w:rsidR="00C35B79" w:rsidRDefault="007C5F3D">
      <w:pPr>
        <w:pStyle w:val="Standard"/>
      </w:pPr>
      <w:r>
        <w:t>7. Deploy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------------------X----------------X--------------X-------------X----------------X--------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First create 3 Instances in </w:t>
      </w:r>
      <w:proofErr w:type="spellStart"/>
      <w:r>
        <w:t>aws</w:t>
      </w:r>
      <w:proofErr w:type="spellEnd"/>
      <w:r>
        <w:t xml:space="preserve"> with </w:t>
      </w:r>
      <w:proofErr w:type="spellStart"/>
      <w:r>
        <w:t>seprate</w:t>
      </w:r>
      <w:proofErr w:type="spellEnd"/>
      <w:r>
        <w:t xml:space="preserve"> Security Groups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1. Jenkins-</w:t>
      </w:r>
      <w:proofErr w:type="spellStart"/>
      <w:r>
        <w:t>aws</w:t>
      </w:r>
      <w:proofErr w:type="spellEnd"/>
      <w:r>
        <w:t xml:space="preserve">  =  Jenkins-SG  =  port 22 &amp;</w:t>
      </w:r>
      <w:r>
        <w:t xml:space="preserve"> port 8080</w:t>
      </w:r>
    </w:p>
    <w:p w:rsidR="00C35B79" w:rsidRDefault="007C5F3D">
      <w:pPr>
        <w:pStyle w:val="Standard"/>
      </w:pPr>
      <w:r>
        <w:t>2 Tomcat-deployment-</w:t>
      </w:r>
      <w:proofErr w:type="spellStart"/>
      <w:r>
        <w:t>aws</w:t>
      </w:r>
      <w:proofErr w:type="spellEnd"/>
      <w:r>
        <w:t xml:space="preserve">  =  </w:t>
      </w:r>
      <w:proofErr w:type="spellStart"/>
      <w:r>
        <w:t>TomCat</w:t>
      </w:r>
      <w:proofErr w:type="spellEnd"/>
      <w:r>
        <w:t>-SG  =  port 22 &amp; port 8080</w:t>
      </w:r>
    </w:p>
    <w:p w:rsidR="00C35B79" w:rsidRDefault="007C5F3D">
      <w:pPr>
        <w:pStyle w:val="Standard"/>
      </w:pPr>
      <w:r>
        <w:t>3 Tomcat-production-server-</w:t>
      </w:r>
      <w:proofErr w:type="spellStart"/>
      <w:r>
        <w:t>aws</w:t>
      </w:r>
      <w:proofErr w:type="spellEnd"/>
      <w:r>
        <w:t xml:space="preserve">  =  </w:t>
      </w:r>
      <w:proofErr w:type="spellStart"/>
      <w:r>
        <w:t>TomCat</w:t>
      </w:r>
      <w:proofErr w:type="spellEnd"/>
      <w:r>
        <w:t>-SG = port 22 &amp; port 8080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------------------X----------------X--------------X-------------X----------------X--------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Second Create 3 Instanc</w:t>
      </w:r>
      <w:r>
        <w:t>es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1. Jenkins </w:t>
      </w:r>
      <w:proofErr w:type="spellStart"/>
      <w:r>
        <w:t>aws</w:t>
      </w:r>
      <w:proofErr w:type="spellEnd"/>
      <w:r>
        <w:t xml:space="preserve"> Instance  using </w:t>
      </w:r>
      <w:proofErr w:type="spellStart"/>
      <w:r>
        <w:t>Ubuntu</w:t>
      </w:r>
      <w:proofErr w:type="spellEnd"/>
      <w:r>
        <w:t xml:space="preserve"> 16.04 &amp; add Jenkins-SG</w:t>
      </w:r>
    </w:p>
    <w:p w:rsidR="00C35B79" w:rsidRDefault="007C5F3D">
      <w:pPr>
        <w:pStyle w:val="Standard"/>
      </w:pPr>
      <w:r>
        <w:t xml:space="preserve">2. Tomcat-deployment </w:t>
      </w:r>
      <w:proofErr w:type="spellStart"/>
      <w:r>
        <w:t>aws</w:t>
      </w:r>
      <w:proofErr w:type="spellEnd"/>
      <w:r>
        <w:t xml:space="preserve"> Instance using </w:t>
      </w:r>
      <w:proofErr w:type="spellStart"/>
      <w:r>
        <w:t>Ubuntu</w:t>
      </w:r>
      <w:proofErr w:type="spellEnd"/>
      <w:r>
        <w:t xml:space="preserve"> 16.04 &amp; add </w:t>
      </w:r>
      <w:proofErr w:type="spellStart"/>
      <w:r>
        <w:t>TomCat</w:t>
      </w:r>
      <w:proofErr w:type="spellEnd"/>
      <w:r>
        <w:t>-SG</w:t>
      </w:r>
    </w:p>
    <w:p w:rsidR="00C35B79" w:rsidRDefault="007C5F3D">
      <w:pPr>
        <w:pStyle w:val="Standard"/>
      </w:pPr>
      <w:r>
        <w:t xml:space="preserve">3. Tomcat-production-server </w:t>
      </w:r>
      <w:proofErr w:type="spellStart"/>
      <w:r>
        <w:t>aws</w:t>
      </w:r>
      <w:proofErr w:type="spellEnd"/>
      <w:r>
        <w:t xml:space="preserve"> Instance using </w:t>
      </w:r>
      <w:proofErr w:type="spellStart"/>
      <w:r>
        <w:t>Ubuntu</w:t>
      </w:r>
      <w:proofErr w:type="spellEnd"/>
      <w:r>
        <w:t xml:space="preserve"> 16.04 &amp; add </w:t>
      </w:r>
      <w:proofErr w:type="spellStart"/>
      <w:r>
        <w:t>TomCat</w:t>
      </w:r>
      <w:proofErr w:type="spellEnd"/>
      <w:r>
        <w:t>-SG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------------------X----------------X---------</w:t>
      </w:r>
      <w:r>
        <w:t>-----X-------------X----------------X--------</w:t>
      </w: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lastRenderedPageBreak/>
        <w:t>After Creating the Instances start all the 3 Instances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Now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Login to Jenkins web page using the public </w:t>
      </w:r>
      <w:proofErr w:type="spellStart"/>
      <w:r>
        <w:t>ip</w:t>
      </w:r>
      <w:proofErr w:type="spellEnd"/>
      <w:r>
        <w:t xml:space="preserve"> of the Jenkins Instance</w:t>
      </w:r>
    </w:p>
    <w:p w:rsidR="00C35B79" w:rsidRDefault="007C5F3D">
      <w:pPr>
        <w:pStyle w:val="Standard"/>
      </w:pPr>
      <w:r>
        <w:t>@ web page</w:t>
      </w:r>
    </w:p>
    <w:p w:rsidR="00C35B79" w:rsidRDefault="007C5F3D">
      <w:pPr>
        <w:pStyle w:val="Standard"/>
      </w:pPr>
      <w:r>
        <w:t>type</w:t>
      </w:r>
    </w:p>
    <w:p w:rsidR="00C35B79" w:rsidRDefault="007C5F3D">
      <w:pPr>
        <w:pStyle w:val="Standard"/>
      </w:pPr>
      <w:r>
        <w:t>&lt;Jenkins-</w:t>
      </w:r>
      <w:proofErr w:type="spellStart"/>
      <w:r>
        <w:t>aws</w:t>
      </w:r>
      <w:proofErr w:type="spellEnd"/>
      <w:r>
        <w:t>-public-</w:t>
      </w:r>
      <w:proofErr w:type="spellStart"/>
      <w:r>
        <w:t>ip</w:t>
      </w:r>
      <w:proofErr w:type="spellEnd"/>
      <w:r>
        <w:t>&gt;:8080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In Jenkins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STEP 1 :  Create</w:t>
      </w:r>
      <w:r>
        <w:t xml:space="preserve"> a job or project in </w:t>
      </w:r>
      <w:proofErr w:type="spellStart"/>
      <w:r>
        <w:t>jenkins</w:t>
      </w:r>
      <w:proofErr w:type="spellEnd"/>
      <w:r>
        <w:t xml:space="preserve"> for package of game of life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Jenkins ==&gt; select New Item ==&gt; write the project name</w:t>
      </w:r>
    </w:p>
    <w:p w:rsidR="00C35B79" w:rsidRDefault="007C5F3D">
      <w:pPr>
        <w:pStyle w:val="Standard"/>
      </w:pPr>
      <w:r>
        <w:t xml:space="preserve">==&gt; </w:t>
      </w:r>
      <w:proofErr w:type="spellStart"/>
      <w:r>
        <w:t>Gameoflife</w:t>
      </w:r>
      <w:proofErr w:type="spellEnd"/>
      <w:r>
        <w:t>-Package</w:t>
      </w:r>
    </w:p>
    <w:p w:rsidR="00C35B79" w:rsidRDefault="007C5F3D">
      <w:pPr>
        <w:pStyle w:val="Standard"/>
      </w:pPr>
      <w:r>
        <w:t>==&gt; select FREE STYLE PROJECT  then click OK @ bottom of the page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now u will have a new page with the configuration of </w:t>
      </w:r>
      <w:proofErr w:type="spellStart"/>
      <w:r>
        <w:t>Gameoflife</w:t>
      </w:r>
      <w:proofErr w:type="spellEnd"/>
      <w:r>
        <w:t>-Package  Project or Job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In that new page do the following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==&gt;</w:t>
      </w:r>
      <w:r>
        <w:t xml:space="preserve">  In Source Code Management</w:t>
      </w:r>
    </w:p>
    <w:p w:rsidR="00C35B79" w:rsidRDefault="007C5F3D">
      <w:pPr>
        <w:pStyle w:val="Standard"/>
      </w:pPr>
      <w:r>
        <w:tab/>
        <w:t xml:space="preserve">give the git URL of Game Of Life </w:t>
      </w:r>
      <w:proofErr w:type="spellStart"/>
      <w:r>
        <w:t>Github</w:t>
      </w:r>
      <w:proofErr w:type="spellEnd"/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ab/>
        <w:t xml:space="preserve">URL ::   </w:t>
      </w:r>
      <w:hyperlink r:id="rId7" w:history="1">
        <w:r>
          <w:t>https://github.com/wakaleo/game-of-life.git</w:t>
        </w:r>
      </w:hyperlink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==&gt; In Build</w:t>
      </w:r>
    </w:p>
    <w:p w:rsidR="00C35B79" w:rsidRDefault="007C5F3D">
      <w:pPr>
        <w:pStyle w:val="Standard"/>
      </w:pPr>
      <w:r>
        <w:tab/>
      </w:r>
      <w:r>
        <w:tab/>
        <w:t>--&gt; select ==&gt; Invoke top-level Maven Target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r>
        <w:tab/>
      </w:r>
      <w:r>
        <w:t>Goal ==&gt; clean package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==&gt; In Post Build Action</w:t>
      </w:r>
    </w:p>
    <w:p w:rsidR="00C35B79" w:rsidRDefault="007C5F3D">
      <w:pPr>
        <w:pStyle w:val="Standard"/>
      </w:pPr>
      <w:r>
        <w:tab/>
      </w:r>
      <w:r>
        <w:tab/>
        <w:t xml:space="preserve">--&gt; select ==&gt; Archive the </w:t>
      </w:r>
      <w:proofErr w:type="spellStart"/>
      <w:r>
        <w:t>Artifacts</w:t>
      </w:r>
      <w:proofErr w:type="spellEnd"/>
    </w:p>
    <w:p w:rsidR="00C35B79" w:rsidRDefault="007C5F3D">
      <w:pPr>
        <w:pStyle w:val="Standard"/>
      </w:pPr>
      <w:r>
        <w:tab/>
      </w:r>
      <w:r>
        <w:tab/>
      </w:r>
      <w:r>
        <w:tab/>
      </w:r>
      <w:r>
        <w:tab/>
        <w:t>type = **/*.war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Then Click on Save   OR   Apply &amp; Save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Then Click on Build Now</w:t>
      </w:r>
    </w:p>
    <w:p w:rsidR="00C35B79" w:rsidRDefault="007C5F3D">
      <w:pPr>
        <w:pStyle w:val="Standard"/>
      </w:pPr>
      <w:r>
        <w:t>check the output  if its Success or Failed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if Success go to the next STEP 2</w:t>
      </w:r>
    </w:p>
    <w:p w:rsidR="00C35B79" w:rsidRDefault="007C5F3D">
      <w:pPr>
        <w:pStyle w:val="Standard"/>
      </w:pPr>
      <w:r>
        <w:t>if Fai</w:t>
      </w:r>
      <w:r>
        <w:t xml:space="preserve">led </w:t>
      </w:r>
      <w:proofErr w:type="spellStart"/>
      <w:r>
        <w:t>reslove</w:t>
      </w:r>
      <w:proofErr w:type="spellEnd"/>
      <w:r>
        <w:t xml:space="preserve"> the error &amp; go to STEP 2.</w:t>
      </w:r>
    </w:p>
    <w:p w:rsidR="00C35B79" w:rsidRDefault="00C35B79">
      <w:pPr>
        <w:pStyle w:val="Standard"/>
        <w:pBdr>
          <w:bottom w:val="double" w:sz="12" w:space="0" w:color="000000"/>
        </w:pBdr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lastRenderedPageBreak/>
        <w:t>STEP 2 :: Create a another job for Static Code Analysis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Go to Jenkins ==&gt; select New Item ==&gt; Enter Project Name</w:t>
      </w:r>
    </w:p>
    <w:p w:rsidR="00C35B79" w:rsidRDefault="007C5F3D">
      <w:pPr>
        <w:pStyle w:val="Standard"/>
      </w:pPr>
      <w:proofErr w:type="spellStart"/>
      <w:r>
        <w:t>Gameoflife</w:t>
      </w:r>
      <w:proofErr w:type="spellEnd"/>
      <w:r>
        <w:t>-code-analysis</w:t>
      </w:r>
    </w:p>
    <w:p w:rsidR="00C35B79" w:rsidRDefault="007C5F3D">
      <w:pPr>
        <w:pStyle w:val="Standard"/>
      </w:pPr>
      <w:r>
        <w:t>Select ==&gt; copy from option @ bottom of the page &amp; give the First Job o</w:t>
      </w:r>
      <w:r>
        <w:t>r Project name for STEP 1</w:t>
      </w:r>
    </w:p>
    <w:p w:rsidR="00C35B79" w:rsidRDefault="007C5F3D">
      <w:pPr>
        <w:pStyle w:val="Standard"/>
      </w:pPr>
      <w:proofErr w:type="spellStart"/>
      <w:r>
        <w:t>Gameoflife</w:t>
      </w:r>
      <w:proofErr w:type="spellEnd"/>
      <w:r>
        <w:t xml:space="preserve">-Package  </w:t>
      </w:r>
    </w:p>
    <w:p w:rsidR="00C35B79" w:rsidRDefault="007C5F3D">
      <w:pPr>
        <w:pStyle w:val="Standard"/>
      </w:pPr>
      <w:r>
        <w:t>Then Click Ok</w:t>
      </w:r>
    </w:p>
    <w:p w:rsidR="00C35B79" w:rsidRDefault="007C5F3D">
      <w:pPr>
        <w:pStyle w:val="Standard"/>
      </w:pPr>
      <w:r>
        <w:t xml:space="preserve">U will be taken to the configuration step (a new configuration will be open with </w:t>
      </w:r>
      <w:proofErr w:type="spellStart"/>
      <w:r>
        <w:t>he</w:t>
      </w:r>
      <w:proofErr w:type="spellEnd"/>
      <w:r>
        <w:t xml:space="preserve"> copy of all the details from </w:t>
      </w:r>
      <w:proofErr w:type="spellStart"/>
      <w:r>
        <w:t>Gameoflife</w:t>
      </w:r>
      <w:proofErr w:type="spellEnd"/>
      <w:r>
        <w:t>-Package )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Now do as the following steps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==&gt; In Build</w:t>
      </w:r>
    </w:p>
    <w:p w:rsidR="00C35B79" w:rsidRDefault="007C5F3D">
      <w:pPr>
        <w:pStyle w:val="Standard"/>
      </w:pPr>
      <w:r>
        <w:tab/>
        <w:t>--&gt;</w:t>
      </w:r>
      <w:r>
        <w:t xml:space="preserve"> </w:t>
      </w:r>
      <w:proofErr w:type="spellStart"/>
      <w:r>
        <w:t>Selcet</w:t>
      </w:r>
      <w:proofErr w:type="spellEnd"/>
      <w:r>
        <w:t xml:space="preserve"> ==&gt; Invoke Top-Level </w:t>
      </w:r>
      <w:proofErr w:type="spellStart"/>
      <w:r>
        <w:t>Mavan</w:t>
      </w:r>
      <w:proofErr w:type="spellEnd"/>
      <w:r>
        <w:t xml:space="preserve"> Target</w:t>
      </w:r>
    </w:p>
    <w:p w:rsidR="00C35B79" w:rsidRDefault="007C5F3D">
      <w:pPr>
        <w:pStyle w:val="Standard"/>
      </w:pPr>
      <w:r>
        <w:tab/>
      </w:r>
      <w:r>
        <w:tab/>
      </w:r>
      <w:r>
        <w:tab/>
        <w:t xml:space="preserve">Goal ==&gt;  </w:t>
      </w:r>
      <w:proofErr w:type="spellStart"/>
      <w:r>
        <w:t>checkstyle:checkstyle</w:t>
      </w:r>
      <w:proofErr w:type="spellEnd"/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==&gt; In Post Build Action</w:t>
      </w:r>
    </w:p>
    <w:p w:rsidR="00C35B79" w:rsidRDefault="007C5F3D">
      <w:pPr>
        <w:pStyle w:val="Standard"/>
      </w:pPr>
      <w:r>
        <w:tab/>
        <w:t xml:space="preserve">--&gt; Select ==&gt; Publish </w:t>
      </w:r>
      <w:proofErr w:type="spellStart"/>
      <w:r>
        <w:t>Checkstyle</w:t>
      </w:r>
      <w:proofErr w:type="spellEnd"/>
      <w:r>
        <w:t xml:space="preserve"> Analysis Result</w:t>
      </w:r>
    </w:p>
    <w:p w:rsidR="00C35B79" w:rsidRDefault="007C5F3D">
      <w:pPr>
        <w:pStyle w:val="Standard"/>
      </w:pPr>
      <w:r>
        <w:tab/>
      </w:r>
      <w:r>
        <w:tab/>
      </w:r>
      <w:r>
        <w:tab/>
        <w:t xml:space="preserve">Note :  </w:t>
      </w:r>
      <w:proofErr w:type="spellStart"/>
      <w:r>
        <w:t>donot</w:t>
      </w:r>
      <w:proofErr w:type="spellEnd"/>
      <w:r>
        <w:t xml:space="preserve"> type anything in the box given below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Then Click on Save   OR   Apply &amp; Save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Then Cl</w:t>
      </w:r>
      <w:r>
        <w:t>ick on Build Now</w:t>
      </w:r>
    </w:p>
    <w:p w:rsidR="00C35B79" w:rsidRDefault="007C5F3D">
      <w:pPr>
        <w:pStyle w:val="Standard"/>
      </w:pPr>
      <w:r>
        <w:t>check the output  if its Success or Failed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If Success follow the next step</w:t>
      </w:r>
    </w:p>
    <w:p w:rsidR="00C35B79" w:rsidRDefault="007C5F3D">
      <w:pPr>
        <w:pStyle w:val="Standard"/>
      </w:pPr>
      <w:r>
        <w:t xml:space="preserve">If Failed </w:t>
      </w:r>
      <w:proofErr w:type="spellStart"/>
      <w:r>
        <w:t>Reslove</w:t>
      </w:r>
      <w:proofErr w:type="spellEnd"/>
      <w:r>
        <w:t xml:space="preserve"> the error &amp; follow the next step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===============&gt;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Now open the First Job Or First Project again “ </w:t>
      </w:r>
      <w:proofErr w:type="spellStart"/>
      <w:r>
        <w:t>Gameoflife</w:t>
      </w:r>
      <w:proofErr w:type="spellEnd"/>
      <w:r>
        <w:t>-package ”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do as the following</w:t>
      </w:r>
    </w:p>
    <w:p w:rsidR="00C35B79" w:rsidRDefault="007C5F3D">
      <w:pPr>
        <w:pStyle w:val="Standard"/>
      </w:pPr>
      <w:r>
        <w:t>==&gt;</w:t>
      </w:r>
      <w:r>
        <w:t xml:space="preserve"> In Post Build Action</w:t>
      </w:r>
    </w:p>
    <w:p w:rsidR="00C35B79" w:rsidRDefault="007C5F3D">
      <w:pPr>
        <w:pStyle w:val="Standard"/>
      </w:pPr>
      <w:r>
        <w:tab/>
      </w:r>
      <w:r>
        <w:tab/>
        <w:t>--&gt; Select ==&gt; Build Other Project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r>
        <w:tab/>
        <w:t>Enter the 2</w:t>
      </w:r>
      <w:r>
        <w:rPr>
          <w:vertAlign w:val="superscript"/>
        </w:rPr>
        <w:t>nd</w:t>
      </w:r>
      <w:r>
        <w:t xml:space="preserve"> Job or Project Name in the blank area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r>
        <w:tab/>
        <w:t xml:space="preserve">“ </w:t>
      </w:r>
      <w:proofErr w:type="spellStart"/>
      <w:r>
        <w:t>Gameoflife</w:t>
      </w:r>
      <w:proofErr w:type="spellEnd"/>
      <w:r>
        <w:t>-code-analysis ”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Then Click on Save   OR   Apply &amp; Save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Now Click on Build Job &amp;</w:t>
      </w:r>
      <w:r>
        <w:t xml:space="preserve"> Check the Output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Note : we will notice that after the success of </w:t>
      </w:r>
      <w:proofErr w:type="spellStart"/>
      <w:r>
        <w:t>Gameoflife</w:t>
      </w:r>
      <w:proofErr w:type="spellEnd"/>
      <w:r>
        <w:t xml:space="preserve">-package Job , It is triggering                               “ </w:t>
      </w:r>
      <w:proofErr w:type="spellStart"/>
      <w:r>
        <w:t>Gameoflife</w:t>
      </w:r>
      <w:proofErr w:type="spellEnd"/>
      <w:r>
        <w:t>-code-analysis ”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Check the Output : its </w:t>
      </w:r>
      <w:proofErr w:type="spellStart"/>
      <w:r>
        <w:t>successfull</w:t>
      </w:r>
      <w:proofErr w:type="spellEnd"/>
    </w:p>
    <w:p w:rsidR="00C35B79" w:rsidRDefault="007C5F3D">
      <w:pPr>
        <w:pStyle w:val="Standard"/>
      </w:pPr>
      <w:r>
        <w:t>if Failed resolve the error &amp;</w:t>
      </w:r>
      <w:r>
        <w:t xml:space="preserve"> go the next STEP 3</w:t>
      </w:r>
    </w:p>
    <w:p w:rsidR="00C35B79" w:rsidRDefault="00C35B79">
      <w:pPr>
        <w:pStyle w:val="Standard"/>
        <w:pBdr>
          <w:bottom w:val="double" w:sz="12" w:space="0" w:color="000000"/>
        </w:pBdr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lastRenderedPageBreak/>
        <w:t xml:space="preserve">STEP 3 :: Create a new job for deploying the </w:t>
      </w:r>
      <w:proofErr w:type="spellStart"/>
      <w:r>
        <w:t>artifacts</w:t>
      </w:r>
      <w:proofErr w:type="spellEnd"/>
      <w:r>
        <w:t xml:space="preserve"> to </w:t>
      </w:r>
      <w:proofErr w:type="spellStart"/>
      <w:r>
        <w:t>TomCat</w:t>
      </w:r>
      <w:proofErr w:type="spellEnd"/>
      <w:r>
        <w:t xml:space="preserve"> Server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Go to Jenkins ==&gt; </w:t>
      </w:r>
      <w:proofErr w:type="spellStart"/>
      <w:r>
        <w:t>Selcet</w:t>
      </w:r>
      <w:proofErr w:type="spellEnd"/>
      <w:r>
        <w:t xml:space="preserve">  New Item ==&gt; enter the new project or job name</w:t>
      </w:r>
    </w:p>
    <w:p w:rsidR="00C35B79" w:rsidRDefault="007C5F3D">
      <w:pPr>
        <w:pStyle w:val="Standard"/>
      </w:pPr>
      <w:proofErr w:type="spellStart"/>
      <w:r>
        <w:t>Gameoflife</w:t>
      </w:r>
      <w:proofErr w:type="spellEnd"/>
      <w:r>
        <w:t>-deploy-to-tomcat</w:t>
      </w:r>
    </w:p>
    <w:p w:rsidR="00C35B79" w:rsidRDefault="007C5F3D">
      <w:pPr>
        <w:pStyle w:val="Standard"/>
      </w:pPr>
      <w:r>
        <w:t xml:space="preserve">Select ==&gt; FREE STYLE PROJECT ==&gt; Then click OK @ bottom </w:t>
      </w:r>
      <w:r>
        <w:t>of the Page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now u will have a new page with the configuration of “ </w:t>
      </w:r>
      <w:proofErr w:type="spellStart"/>
      <w:r>
        <w:t>Gameoflife</w:t>
      </w:r>
      <w:proofErr w:type="spellEnd"/>
      <w:r>
        <w:t>-deploy-to-tomcat ”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do as Following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==&gt; In Build</w:t>
      </w:r>
    </w:p>
    <w:p w:rsidR="00C35B79" w:rsidRDefault="007C5F3D">
      <w:pPr>
        <w:pStyle w:val="Standard"/>
      </w:pPr>
      <w:r>
        <w:tab/>
        <w:t xml:space="preserve">--&gt; </w:t>
      </w:r>
      <w:proofErr w:type="spellStart"/>
      <w:r>
        <w:t>Selcet</w:t>
      </w:r>
      <w:proofErr w:type="spellEnd"/>
      <w:r>
        <w:t xml:space="preserve"> ==&gt; Copy </w:t>
      </w:r>
      <w:proofErr w:type="spellStart"/>
      <w:r>
        <w:t>Artifacts</w:t>
      </w:r>
      <w:proofErr w:type="spellEnd"/>
      <w:r>
        <w:t xml:space="preserve"> From Another Project</w:t>
      </w:r>
    </w:p>
    <w:p w:rsidR="00C35B79" w:rsidRDefault="007C5F3D">
      <w:pPr>
        <w:pStyle w:val="Standard"/>
      </w:pPr>
      <w:r>
        <w:tab/>
      </w:r>
      <w:r>
        <w:tab/>
      </w:r>
      <w:r>
        <w:tab/>
        <w:t xml:space="preserve">Project Name : </w:t>
      </w:r>
      <w:proofErr w:type="spellStart"/>
      <w:r>
        <w:t>Gameoflife</w:t>
      </w:r>
      <w:proofErr w:type="spellEnd"/>
      <w:r>
        <w:t>-package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proofErr w:type="spellStart"/>
      <w:r>
        <w:t>Artifacts</w:t>
      </w:r>
      <w:proofErr w:type="spellEnd"/>
      <w:r>
        <w:t xml:space="preserve"> to copy : **/*.war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==&gt; </w:t>
      </w:r>
      <w:r>
        <w:t>In Post Build Action</w:t>
      </w:r>
    </w:p>
    <w:p w:rsidR="00C35B79" w:rsidRDefault="007C5F3D">
      <w:pPr>
        <w:pStyle w:val="Standard"/>
      </w:pPr>
      <w:r>
        <w:tab/>
      </w:r>
      <w:r>
        <w:tab/>
        <w:t>--&gt; Select ==&gt; Deploy War/ear to a Container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r>
        <w:tab/>
        <w:t>WAR/EAR : **/*.war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r>
        <w:tab/>
        <w:t>Container : Tomcat 7.x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r>
        <w:t>Usernamer</w:t>
      </w:r>
      <w:proofErr w:type="spellEnd"/>
      <w:r>
        <w:t xml:space="preserve"> : tomcat ( tomcat server login name )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r>
        <w:tab/>
        <w:t>Password : *****   (Tomcat’s server’s password )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r>
        <w:tab/>
        <w:t xml:space="preserve">URL : &lt;Private </w:t>
      </w:r>
      <w:proofErr w:type="spellStart"/>
      <w:r>
        <w:t>ip</w:t>
      </w:r>
      <w:proofErr w:type="spellEnd"/>
      <w:r>
        <w:t xml:space="preserve"> from </w:t>
      </w:r>
      <w:proofErr w:type="spellStart"/>
      <w:r>
        <w:t>aws</w:t>
      </w:r>
      <w:proofErr w:type="spellEnd"/>
      <w:r>
        <w:t xml:space="preserve"> </w:t>
      </w:r>
      <w:proofErr w:type="spellStart"/>
      <w:r>
        <w:t>To</w:t>
      </w:r>
      <w:r>
        <w:t>MCAT</w:t>
      </w:r>
      <w:proofErr w:type="spellEnd"/>
      <w:r>
        <w:t>&gt;:8080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Now Click on Save   OR   Apply &amp; Save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Before Clicking on Build Now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In the </w:t>
      </w:r>
      <w:proofErr w:type="spellStart"/>
      <w:r>
        <w:t>aws</w:t>
      </w:r>
      <w:proofErr w:type="spellEnd"/>
      <w:r>
        <w:t xml:space="preserve"> – go to Tomcat Instance &amp; In the Security Group of Tomcat add the Jenkins Security Group ==&gt;  Then the </w:t>
      </w:r>
      <w:proofErr w:type="spellStart"/>
      <w:r>
        <w:t>TomCat</w:t>
      </w:r>
      <w:proofErr w:type="spellEnd"/>
      <w:r>
        <w:t xml:space="preserve"> server will all the </w:t>
      </w:r>
      <w:proofErr w:type="spellStart"/>
      <w:r>
        <w:t>jenkin</w:t>
      </w:r>
      <w:proofErr w:type="spellEnd"/>
      <w:r>
        <w:t xml:space="preserve"> to access the </w:t>
      </w:r>
      <w:proofErr w:type="spellStart"/>
      <w:r>
        <w:t>TomCat</w:t>
      </w:r>
      <w:proofErr w:type="spellEnd"/>
      <w:r>
        <w:t xml:space="preserve"> server</w:t>
      </w:r>
    </w:p>
    <w:p w:rsidR="00C35B79" w:rsidRDefault="007C5F3D">
      <w:pPr>
        <w:pStyle w:val="Standard"/>
      </w:pPr>
      <w:r>
        <w:t xml:space="preserve">[ In shot we are telling the </w:t>
      </w:r>
      <w:proofErr w:type="spellStart"/>
      <w:r>
        <w:t>TomCat</w:t>
      </w:r>
      <w:proofErr w:type="spellEnd"/>
      <w:r>
        <w:t xml:space="preserve"> that </w:t>
      </w:r>
      <w:proofErr w:type="spellStart"/>
      <w:r>
        <w:t>when ever</w:t>
      </w:r>
      <w:proofErr w:type="spellEnd"/>
      <w:r>
        <w:t xml:space="preserve"> the request comes from Jenkins Blindly allow the Jenkins to access Tomcat server ]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Now Click on Build Now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Check the Output of the Job or Project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If the </w:t>
      </w:r>
      <w:proofErr w:type="spellStart"/>
      <w:r>
        <w:t>the</w:t>
      </w:r>
      <w:proofErr w:type="spellEnd"/>
      <w:r>
        <w:t xml:space="preserve"> Output is </w:t>
      </w:r>
      <w:proofErr w:type="spellStart"/>
      <w:r>
        <w:t>Successfull</w:t>
      </w:r>
      <w:proofErr w:type="spellEnd"/>
      <w:r>
        <w:t xml:space="preserve"> then follow the next st</w:t>
      </w:r>
      <w:r>
        <w:t>ep</w:t>
      </w:r>
    </w:p>
    <w:p w:rsidR="00C35B79" w:rsidRDefault="007C5F3D">
      <w:pPr>
        <w:pStyle w:val="Standard"/>
      </w:pPr>
      <w:r>
        <w:t xml:space="preserve">if Failed </w:t>
      </w:r>
      <w:proofErr w:type="spellStart"/>
      <w:r>
        <w:t>reslove</w:t>
      </w:r>
      <w:proofErr w:type="spellEnd"/>
      <w:r>
        <w:t xml:space="preserve"> the error &amp; go to the next step</w:t>
      </w: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====================&gt;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Now open the 2</w:t>
      </w:r>
      <w:r>
        <w:rPr>
          <w:vertAlign w:val="superscript"/>
        </w:rPr>
        <w:t>nd</w:t>
      </w:r>
      <w:r>
        <w:t xml:space="preserve"> Job or Project which we created</w:t>
      </w:r>
    </w:p>
    <w:p w:rsidR="00C35B79" w:rsidRDefault="007C5F3D">
      <w:pPr>
        <w:pStyle w:val="Standard"/>
      </w:pPr>
      <w:r>
        <w:t xml:space="preserve">“ </w:t>
      </w:r>
      <w:proofErr w:type="spellStart"/>
      <w:r>
        <w:t>Gameoflife</w:t>
      </w:r>
      <w:proofErr w:type="spellEnd"/>
      <w:r>
        <w:t>-code-analysis ”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do as the following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==&gt; In Post Build Action</w:t>
      </w:r>
    </w:p>
    <w:p w:rsidR="00C35B79" w:rsidRDefault="007C5F3D">
      <w:pPr>
        <w:pStyle w:val="Standard"/>
      </w:pPr>
      <w:r>
        <w:tab/>
      </w:r>
      <w:r>
        <w:tab/>
        <w:t>--&gt;</w:t>
      </w:r>
      <w:r>
        <w:t xml:space="preserve"> </w:t>
      </w:r>
      <w:proofErr w:type="spellStart"/>
      <w:r>
        <w:t>Selcet</w:t>
      </w:r>
      <w:proofErr w:type="spellEnd"/>
      <w:r>
        <w:t xml:space="preserve"> Projects to build</w:t>
      </w:r>
    </w:p>
    <w:p w:rsidR="00C35B79" w:rsidRDefault="007C5F3D">
      <w:pPr>
        <w:pStyle w:val="Standard"/>
      </w:pPr>
      <w:r>
        <w:tab/>
      </w:r>
      <w:r>
        <w:tab/>
      </w:r>
      <w:r>
        <w:tab/>
        <w:t>give the name of the 3</w:t>
      </w:r>
      <w:r>
        <w:rPr>
          <w:vertAlign w:val="superscript"/>
        </w:rPr>
        <w:t>rd</w:t>
      </w:r>
      <w:r>
        <w:t xml:space="preserve"> project  “ </w:t>
      </w:r>
      <w:proofErr w:type="spellStart"/>
      <w:r>
        <w:t>Gameoflife</w:t>
      </w:r>
      <w:proofErr w:type="spellEnd"/>
      <w:r>
        <w:t>-deploy-to-tomcat ”</w:t>
      </w: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lastRenderedPageBreak/>
        <w:t>OR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==&gt; In Build</w:t>
      </w:r>
    </w:p>
    <w:p w:rsidR="00C35B79" w:rsidRDefault="007C5F3D">
      <w:pPr>
        <w:pStyle w:val="Standard"/>
      </w:pPr>
      <w:r>
        <w:tab/>
      </w:r>
      <w:r>
        <w:tab/>
        <w:t xml:space="preserve">--&gt; </w:t>
      </w:r>
      <w:proofErr w:type="spellStart"/>
      <w:r>
        <w:t>Selcet</w:t>
      </w:r>
      <w:proofErr w:type="spellEnd"/>
      <w:r>
        <w:t xml:space="preserve"> Trigger/calls builds on other projects</w:t>
      </w:r>
    </w:p>
    <w:p w:rsidR="00C35B79" w:rsidRDefault="007C5F3D">
      <w:pPr>
        <w:pStyle w:val="Standard"/>
      </w:pPr>
      <w:r>
        <w:tab/>
      </w:r>
      <w:r>
        <w:tab/>
      </w:r>
      <w:r>
        <w:tab/>
        <w:t>Build Triggers</w:t>
      </w:r>
    </w:p>
    <w:p w:rsidR="00C35B79" w:rsidRDefault="007C5F3D">
      <w:pPr>
        <w:pStyle w:val="Standard"/>
      </w:pPr>
      <w:r>
        <w:tab/>
      </w:r>
      <w:r>
        <w:tab/>
      </w:r>
      <w:r>
        <w:tab/>
        <w:t xml:space="preserve">Projects to Build :  “ </w:t>
      </w:r>
      <w:proofErr w:type="spellStart"/>
      <w:r>
        <w:t>Gameoflife</w:t>
      </w:r>
      <w:proofErr w:type="spellEnd"/>
      <w:r>
        <w:t>-deploy-to-tomcat ”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Now Click on Sa</w:t>
      </w:r>
      <w:r>
        <w:t>ve   OR    Apply &amp; Save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Now go the Jenkins</w:t>
      </w:r>
    </w:p>
    <w:p w:rsidR="00C35B79" w:rsidRDefault="007C5F3D">
      <w:pPr>
        <w:pStyle w:val="Standard"/>
      </w:pPr>
      <w:r>
        <w:t xml:space="preserve">Select first Job :: </w:t>
      </w:r>
      <w:proofErr w:type="spellStart"/>
      <w:r>
        <w:t>Gameoflife</w:t>
      </w:r>
      <w:proofErr w:type="spellEnd"/>
      <w:r>
        <w:t>-package  &amp; click on Build Now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check the output ::</w:t>
      </w:r>
    </w:p>
    <w:p w:rsidR="00C35B79" w:rsidRDefault="007C5F3D">
      <w:pPr>
        <w:pStyle w:val="Standard"/>
      </w:pPr>
      <w:r>
        <w:t xml:space="preserve">After “ </w:t>
      </w:r>
      <w:proofErr w:type="spellStart"/>
      <w:r>
        <w:t>Gameoflife</w:t>
      </w:r>
      <w:proofErr w:type="spellEnd"/>
      <w:r>
        <w:t xml:space="preserve">-package ” Job or </w:t>
      </w:r>
      <w:proofErr w:type="spellStart"/>
      <w:r>
        <w:t>Projectis</w:t>
      </w:r>
      <w:proofErr w:type="spellEnd"/>
      <w:r>
        <w:t xml:space="preserve"> complete it will trigger “ </w:t>
      </w:r>
      <w:proofErr w:type="spellStart"/>
      <w:r>
        <w:t>Gameoflife</w:t>
      </w:r>
      <w:proofErr w:type="spellEnd"/>
      <w:r>
        <w:t>-code-analysis ” Job or Project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After “ </w:t>
      </w:r>
      <w:proofErr w:type="spellStart"/>
      <w:r>
        <w:t>Gameof</w:t>
      </w:r>
      <w:r>
        <w:t>life</w:t>
      </w:r>
      <w:proofErr w:type="spellEnd"/>
      <w:r>
        <w:t xml:space="preserve">-code-analysis ” Job or Project is completed it will trigger “ </w:t>
      </w:r>
      <w:proofErr w:type="spellStart"/>
      <w:r>
        <w:t>Gameoflife</w:t>
      </w:r>
      <w:proofErr w:type="spellEnd"/>
      <w:r>
        <w:t>-</w:t>
      </w:r>
      <w:proofErr w:type="spellStart"/>
      <w:r>
        <w:t>deloy</w:t>
      </w:r>
      <w:proofErr w:type="spellEnd"/>
      <w:r>
        <w:t>-to-tomcat ” Job or Project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After </w:t>
      </w:r>
      <w:proofErr w:type="spellStart"/>
      <w:r>
        <w:t>completeting</w:t>
      </w:r>
      <w:proofErr w:type="spellEnd"/>
      <w:r>
        <w:t xml:space="preserve"> the Build Now</w:t>
      </w:r>
    </w:p>
    <w:p w:rsidR="00C35B79" w:rsidRDefault="007C5F3D">
      <w:pPr>
        <w:pStyle w:val="Standard"/>
      </w:pPr>
      <w:r>
        <w:t>go to Tomcat web page</w:t>
      </w:r>
    </w:p>
    <w:p w:rsidR="00C35B79" w:rsidRDefault="007C5F3D">
      <w:pPr>
        <w:pStyle w:val="Standard"/>
      </w:pPr>
      <w:r>
        <w:t xml:space="preserve">u will find the </w:t>
      </w:r>
      <w:proofErr w:type="spellStart"/>
      <w:r>
        <w:t>gameoflife</w:t>
      </w:r>
      <w:proofErr w:type="spellEnd"/>
      <w:r>
        <w:t xml:space="preserve"> is deployed to the sever (in the web)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After </w:t>
      </w:r>
      <w:proofErr w:type="spellStart"/>
      <w:r>
        <w:t>completeing</w:t>
      </w:r>
      <w:proofErr w:type="spellEnd"/>
      <w:r>
        <w:t xml:space="preserve"> the </w:t>
      </w:r>
      <w:r>
        <w:t>STEP 3 , Now start the STEP 4</w:t>
      </w:r>
    </w:p>
    <w:p w:rsidR="00C35B79" w:rsidRDefault="00C35B79">
      <w:pPr>
        <w:pStyle w:val="Standard"/>
        <w:pBdr>
          <w:bottom w:val="double" w:sz="12" w:space="0" w:color="000000"/>
        </w:pBdr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STEP 4 :: Create a another job for the </w:t>
      </w:r>
      <w:proofErr w:type="spellStart"/>
      <w:r>
        <w:t>procdution</w:t>
      </w:r>
      <w:proofErr w:type="spellEnd"/>
      <w:r>
        <w:t xml:space="preserve"> deployment</w:t>
      </w:r>
    </w:p>
    <w:p w:rsidR="00C35B79" w:rsidRDefault="007C5F3D">
      <w:pPr>
        <w:pStyle w:val="Standard"/>
      </w:pPr>
      <w:r>
        <w:tab/>
      </w:r>
      <w:r>
        <w:tab/>
      </w:r>
    </w:p>
    <w:p w:rsidR="00C35B79" w:rsidRDefault="007C5F3D">
      <w:pPr>
        <w:pStyle w:val="Standard"/>
      </w:pPr>
      <w:r>
        <w:t>Go to Jenkins ==&gt; Select New Item ==&gt;</w:t>
      </w:r>
      <w:r>
        <w:t xml:space="preserve"> enter the Project Name</w:t>
      </w:r>
    </w:p>
    <w:p w:rsidR="00C35B79" w:rsidRDefault="007C5F3D">
      <w:pPr>
        <w:pStyle w:val="Standard"/>
      </w:pPr>
      <w:r>
        <w:t xml:space="preserve">“ </w:t>
      </w:r>
      <w:proofErr w:type="spellStart"/>
      <w:r>
        <w:t>Gameoflife</w:t>
      </w:r>
      <w:proofErr w:type="spellEnd"/>
      <w:r>
        <w:t>-production-tomcat ”</w:t>
      </w:r>
    </w:p>
    <w:p w:rsidR="00C35B79" w:rsidRDefault="007C5F3D">
      <w:pPr>
        <w:pStyle w:val="Standard"/>
      </w:pPr>
      <w:r>
        <w:t>Then Select FREE STYLE PROJECT &amp; click OK @ bottom of the page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Now a new page will be open with a where we have to set the following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==&gt; In Build</w:t>
      </w:r>
    </w:p>
    <w:p w:rsidR="00C35B79" w:rsidRDefault="007C5F3D">
      <w:pPr>
        <w:pStyle w:val="Standard"/>
      </w:pPr>
      <w:r>
        <w:tab/>
      </w:r>
      <w:r>
        <w:tab/>
        <w:t xml:space="preserve">--&gt; Select ==&gt; Copy </w:t>
      </w:r>
      <w:proofErr w:type="spellStart"/>
      <w:r>
        <w:t>Artifacts</w:t>
      </w:r>
      <w:proofErr w:type="spellEnd"/>
      <w:r>
        <w:t xml:space="preserve"> From Another Projec</w:t>
      </w:r>
      <w:r>
        <w:t>t</w:t>
      </w:r>
    </w:p>
    <w:p w:rsidR="00C35B79" w:rsidRDefault="007C5F3D">
      <w:pPr>
        <w:pStyle w:val="Standard"/>
      </w:pPr>
      <w:r>
        <w:tab/>
      </w:r>
      <w:r>
        <w:tab/>
      </w:r>
      <w:r>
        <w:tab/>
        <w:t xml:space="preserve">Project Name : </w:t>
      </w:r>
      <w:proofErr w:type="spellStart"/>
      <w:r>
        <w:t>Gameoflife</w:t>
      </w:r>
      <w:proofErr w:type="spellEnd"/>
      <w:r>
        <w:t>-package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proofErr w:type="spellStart"/>
      <w:r>
        <w:t>Artifacts</w:t>
      </w:r>
      <w:proofErr w:type="spellEnd"/>
      <w:r>
        <w:t xml:space="preserve"> to copy : **/*.war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==&gt; In Post Build Action</w:t>
      </w:r>
    </w:p>
    <w:p w:rsidR="00C35B79" w:rsidRDefault="007C5F3D">
      <w:pPr>
        <w:pStyle w:val="Standard"/>
      </w:pPr>
      <w:r>
        <w:tab/>
      </w:r>
      <w:r>
        <w:tab/>
        <w:t>--&gt; Select ==&gt; Deploy War/ear to a Container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r>
        <w:tab/>
        <w:t>WAR/EAR : **/*.war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r>
        <w:tab/>
        <w:t>Container : Tomcat 7.x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r>
        <w:t>Usernamer</w:t>
      </w:r>
      <w:proofErr w:type="spellEnd"/>
      <w:r>
        <w:t xml:space="preserve"> : tomcat ( tomcat server login name )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r>
        <w:tab/>
        <w:t>Passwo</w:t>
      </w:r>
      <w:r>
        <w:t>rd : *****   (Tomcat’s server’s password )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r>
        <w:tab/>
        <w:t xml:space="preserve">URL : &lt;Private </w:t>
      </w:r>
      <w:proofErr w:type="spellStart"/>
      <w:r>
        <w:t>ip</w:t>
      </w:r>
      <w:proofErr w:type="spellEnd"/>
      <w:r>
        <w:t xml:space="preserve"> from </w:t>
      </w:r>
      <w:proofErr w:type="spellStart"/>
      <w:r>
        <w:t>aws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2 Instance&gt;:8080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Now Click on Save   OR   Apply &amp; Save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================&gt;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Go back to “ </w:t>
      </w:r>
      <w:proofErr w:type="spellStart"/>
      <w:r>
        <w:t>Gameoflife</w:t>
      </w:r>
      <w:proofErr w:type="spellEnd"/>
      <w:r>
        <w:t>-deploy-to-tomcat ” Project or Job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Now do as the following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==&gt;</w:t>
      </w:r>
      <w:r>
        <w:t xml:space="preserve"> In Post Build Action</w:t>
      </w:r>
    </w:p>
    <w:p w:rsidR="00C35B79" w:rsidRDefault="007C5F3D">
      <w:pPr>
        <w:pStyle w:val="Standard"/>
      </w:pPr>
      <w:r>
        <w:tab/>
      </w:r>
      <w:r>
        <w:tab/>
        <w:t>--&gt; Select ==&gt; Build other project (manual step)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r>
        <w:tab/>
        <w:t xml:space="preserve">Down Stream Job :: “ </w:t>
      </w:r>
      <w:proofErr w:type="spellStart"/>
      <w:r>
        <w:t>Gameoflife</w:t>
      </w:r>
      <w:proofErr w:type="spellEnd"/>
      <w:r>
        <w:t>-production-tomcat ”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Then Click on Save   OR    Apply &amp; Save</w:t>
      </w: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Now go to Jenkins</w:t>
      </w:r>
    </w:p>
    <w:p w:rsidR="00C35B79" w:rsidRDefault="007C5F3D">
      <w:pPr>
        <w:pStyle w:val="Standard"/>
      </w:pPr>
      <w:r>
        <w:t xml:space="preserve">Select ==&gt;  </w:t>
      </w:r>
      <w:proofErr w:type="spellStart"/>
      <w:r>
        <w:t>Gameoflife</w:t>
      </w:r>
      <w:proofErr w:type="spellEnd"/>
      <w:r>
        <w:t>-package  &amp; Click on Build Now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Check the Ou</w:t>
      </w:r>
      <w:r>
        <w:t>tput ::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Result ::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proofErr w:type="spellStart"/>
      <w:r>
        <w:t>Gameoflife</w:t>
      </w:r>
      <w:proofErr w:type="spellEnd"/>
      <w:r>
        <w:t xml:space="preserve">-package will b started ... After completing it will Trigger </w:t>
      </w:r>
      <w:proofErr w:type="spellStart"/>
      <w:r>
        <w:t>Gameoflife</w:t>
      </w:r>
      <w:proofErr w:type="spellEnd"/>
      <w:r>
        <w:t xml:space="preserve">-code-analysis .. After </w:t>
      </w:r>
      <w:proofErr w:type="spellStart"/>
      <w:r>
        <w:t>Gameoflife</w:t>
      </w:r>
      <w:proofErr w:type="spellEnd"/>
      <w:r>
        <w:t xml:space="preserve">-code-analysis is completed it will Trigger </w:t>
      </w:r>
      <w:proofErr w:type="spellStart"/>
      <w:r>
        <w:t>Gameoflife</w:t>
      </w:r>
      <w:proofErr w:type="spellEnd"/>
      <w:r>
        <w:t>-deploy-to-tomcat</w:t>
      </w:r>
    </w:p>
    <w:p w:rsidR="00C35B79" w:rsidRDefault="007C5F3D">
      <w:pPr>
        <w:pStyle w:val="Standard"/>
      </w:pPr>
      <w:r>
        <w:t xml:space="preserve">After </w:t>
      </w:r>
      <w:proofErr w:type="spellStart"/>
      <w:r>
        <w:t>Gameoflife</w:t>
      </w:r>
      <w:proofErr w:type="spellEnd"/>
      <w:r>
        <w:t>-deploy-to-tomcat is completed it</w:t>
      </w:r>
      <w:r>
        <w:t xml:space="preserve"> will Trigger </w:t>
      </w:r>
      <w:proofErr w:type="spellStart"/>
      <w:r>
        <w:t>Gameoflife</w:t>
      </w:r>
      <w:proofErr w:type="spellEnd"/>
      <w:r>
        <w:t>-production-tomcat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Now login to Production </w:t>
      </w:r>
      <w:proofErr w:type="spellStart"/>
      <w:r>
        <w:t>TomCat</w:t>
      </w:r>
      <w:proofErr w:type="spellEnd"/>
      <w:r>
        <w:t xml:space="preserve"> Server @ web  &amp; check the </w:t>
      </w:r>
      <w:proofErr w:type="spellStart"/>
      <w:r>
        <w:t>gameoflife</w:t>
      </w:r>
      <w:proofErr w:type="spellEnd"/>
    </w:p>
    <w:p w:rsidR="00C35B79" w:rsidRDefault="00C35B79">
      <w:pPr>
        <w:pStyle w:val="Standard"/>
      </w:pPr>
    </w:p>
    <w:p w:rsidR="00C35B79" w:rsidRDefault="00C35B79">
      <w:pPr>
        <w:pStyle w:val="Standard"/>
        <w:pBdr>
          <w:bottom w:val="double" w:sz="12" w:space="0" w:color="000000"/>
        </w:pBdr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lastRenderedPageBreak/>
        <w:t>Now in an Organisation we have ‘n’ number of jobs running</w:t>
      </w:r>
    </w:p>
    <w:p w:rsidR="00C35B79" w:rsidRDefault="007C5F3D">
      <w:pPr>
        <w:pStyle w:val="Standard"/>
      </w:pPr>
      <w:r>
        <w:t>To find out which job is linked as Down Stream Job &amp;</w:t>
      </w:r>
      <w:r>
        <w:t xml:space="preserve"> Up Steam Job</w:t>
      </w:r>
    </w:p>
    <w:p w:rsidR="00C35B79" w:rsidRDefault="007C5F3D">
      <w:pPr>
        <w:pStyle w:val="Standard"/>
      </w:pPr>
      <w:r>
        <w:t xml:space="preserve">To Find out the status of the Job [ success or failed   |  to </w:t>
      </w:r>
      <w:proofErr w:type="spellStart"/>
      <w:r>
        <w:t>reslove</w:t>
      </w:r>
      <w:proofErr w:type="spellEnd"/>
      <w:r>
        <w:t xml:space="preserve"> the errors ]  we need to group the jobs in one place so that the person checking the status of the job can </w:t>
      </w:r>
      <w:proofErr w:type="spellStart"/>
      <w:r>
        <w:t>easly</w:t>
      </w:r>
      <w:proofErr w:type="spellEnd"/>
      <w:r>
        <w:t xml:space="preserve"> identity the flow , error &amp; status of the job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for the abov</w:t>
      </w:r>
      <w:r>
        <w:t>e requirement we now use BUILD PIPELINE FLOW</w:t>
      </w: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Go to Jenkins</w:t>
      </w:r>
    </w:p>
    <w:p w:rsidR="00C35B79" w:rsidRDefault="007C5F3D">
      <w:pPr>
        <w:pStyle w:val="Standard"/>
      </w:pPr>
      <w:r>
        <w:t>@ centre of the page u will find ALL followed by a ‘ + ’ symbol</w:t>
      </w:r>
    </w:p>
    <w:p w:rsidR="00C35B79" w:rsidRDefault="007C5F3D">
      <w:pPr>
        <w:pStyle w:val="Standard"/>
      </w:pPr>
      <w:r>
        <w:t>click on the ‘ + ’ symbol we will file 3 Options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1</w:t>
      </w:r>
      <w:r>
        <w:rPr>
          <w:vertAlign w:val="superscript"/>
        </w:rPr>
        <w:t>st</w:t>
      </w:r>
      <w:r>
        <w:t xml:space="preserve"> Option = Build Pipeline Flow</w:t>
      </w:r>
    </w:p>
    <w:p w:rsidR="00C35B79" w:rsidRDefault="007C5F3D">
      <w:pPr>
        <w:pStyle w:val="Standard"/>
      </w:pPr>
      <w:r>
        <w:t>Select the Build Pipeline Flow</w:t>
      </w:r>
    </w:p>
    <w:p w:rsidR="00C35B79" w:rsidRDefault="007C5F3D">
      <w:pPr>
        <w:pStyle w:val="Standard"/>
      </w:pPr>
      <w:r>
        <w:t>Enter the Name of</w:t>
      </w:r>
      <w:r>
        <w:t xml:space="preserve"> Ur </w:t>
      </w:r>
      <w:proofErr w:type="spellStart"/>
      <w:r>
        <w:t>Choise</w:t>
      </w:r>
      <w:proofErr w:type="spellEnd"/>
      <w:r>
        <w:t xml:space="preserve"> ::  “ </w:t>
      </w:r>
      <w:proofErr w:type="spellStart"/>
      <w:r>
        <w:t>GameOfLife</w:t>
      </w:r>
      <w:proofErr w:type="spellEnd"/>
      <w:r>
        <w:t>-Pipeline ”</w:t>
      </w:r>
    </w:p>
    <w:p w:rsidR="00C35B79" w:rsidRDefault="007C5F3D">
      <w:pPr>
        <w:pStyle w:val="Standard"/>
      </w:pPr>
      <w:r>
        <w:t>Then  Click on Ok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a New page will b open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Now follow as the below steps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==&gt;</w:t>
      </w:r>
      <w:r>
        <w:t xml:space="preserve"> Select initial Job</w:t>
      </w:r>
    </w:p>
    <w:p w:rsidR="00C35B79" w:rsidRDefault="007C5F3D">
      <w:pPr>
        <w:pStyle w:val="Standard"/>
      </w:pPr>
      <w:r>
        <w:tab/>
      </w:r>
      <w:r>
        <w:tab/>
        <w:t>enter the 1</w:t>
      </w:r>
      <w:r>
        <w:rPr>
          <w:vertAlign w:val="superscript"/>
        </w:rPr>
        <w:t>st</w:t>
      </w:r>
      <w:r>
        <w:t xml:space="preserve"> Project or Job name</w:t>
      </w:r>
    </w:p>
    <w:p w:rsidR="00C35B79" w:rsidRDefault="007C5F3D">
      <w:pPr>
        <w:pStyle w:val="Standard"/>
      </w:pPr>
      <w:r>
        <w:tab/>
      </w:r>
      <w:r>
        <w:tab/>
        <w:t xml:space="preserve">here the Project name is  “  </w:t>
      </w:r>
      <w:proofErr w:type="spellStart"/>
      <w:r>
        <w:t>Gameoflife</w:t>
      </w:r>
      <w:proofErr w:type="spellEnd"/>
      <w:r>
        <w:t>-package ”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Click on Apply &amp; Save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Now @ Jenkins @ centre of the page  u will fine ALL</w:t>
      </w:r>
    </w:p>
    <w:p w:rsidR="00C35B79" w:rsidRDefault="007C5F3D">
      <w:pPr>
        <w:pStyle w:val="Standard"/>
      </w:pPr>
      <w:r>
        <w:t>In the same line after ALL</w:t>
      </w:r>
    </w:p>
    <w:p w:rsidR="00C35B79" w:rsidRDefault="007C5F3D">
      <w:pPr>
        <w:pStyle w:val="Standard"/>
      </w:pPr>
      <w:r>
        <w:t>u will find the pipeline name which we have s</w:t>
      </w:r>
      <w:r>
        <w:t xml:space="preserve">et  “ </w:t>
      </w:r>
      <w:proofErr w:type="spellStart"/>
      <w:r>
        <w:t>Gameoflife</w:t>
      </w:r>
      <w:proofErr w:type="spellEnd"/>
      <w:r>
        <w:t>-Pipeline ”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Click on that option</w:t>
      </w:r>
    </w:p>
    <w:p w:rsidR="00C35B79" w:rsidRDefault="007C5F3D">
      <w:pPr>
        <w:pStyle w:val="Standard"/>
      </w:pPr>
      <w:r>
        <w:t xml:space="preserve">u will find all the linked jobs to the </w:t>
      </w:r>
      <w:proofErr w:type="spellStart"/>
      <w:r>
        <w:t>Gameoflife</w:t>
      </w:r>
      <w:proofErr w:type="spellEnd"/>
      <w:r>
        <w:t>-package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Just </w:t>
      </w:r>
      <w:proofErr w:type="spellStart"/>
      <w:r>
        <w:t>lick</w:t>
      </w:r>
      <w:proofErr w:type="spellEnd"/>
      <w:r>
        <w:t xml:space="preserve"> on Build Now option</w:t>
      </w:r>
    </w:p>
    <w:p w:rsidR="00C35B79" w:rsidRDefault="007C5F3D">
      <w:pPr>
        <w:pStyle w:val="Standard"/>
      </w:pPr>
      <w:r>
        <w:t xml:space="preserve">and see the </w:t>
      </w:r>
      <w:proofErr w:type="spellStart"/>
      <w:r>
        <w:t>OutPut</w:t>
      </w:r>
      <w:proofErr w:type="spellEnd"/>
      <w:r>
        <w:t>.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Note ::  After the completion of the STEP 4 we went back to previous Job &amp; we click on</w:t>
      </w:r>
    </w:p>
    <w:p w:rsidR="00C35B79" w:rsidRDefault="007C5F3D">
      <w:pPr>
        <w:pStyle w:val="Standard"/>
      </w:pPr>
      <w:r>
        <w:tab/>
        <w:t xml:space="preserve">Build </w:t>
      </w:r>
      <w:r>
        <w:t>other Project (Manual Step)</w:t>
      </w:r>
    </w:p>
    <w:p w:rsidR="00C35B79" w:rsidRDefault="007C5F3D">
      <w:pPr>
        <w:pStyle w:val="Standard"/>
      </w:pPr>
      <w:r>
        <w:tab/>
        <w:t>==&gt; in the pipeline ,  last job will wait for the user to click on start job</w:t>
      </w:r>
    </w:p>
    <w:p w:rsidR="00C35B79" w:rsidRDefault="007C5F3D">
      <w:pPr>
        <w:pStyle w:val="Standard"/>
      </w:pPr>
      <w:r>
        <w:tab/>
      </w:r>
      <w:r>
        <w:tab/>
        <w:t xml:space="preserve">after the user clicks on the start job it turns into Green (job completed)  </w:t>
      </w:r>
    </w:p>
    <w:p w:rsidR="00C35B79" w:rsidRDefault="007C5F3D">
      <w:pPr>
        <w:pStyle w:val="Standard"/>
      </w:pPr>
      <w:r>
        <w:tab/>
      </w:r>
      <w:r>
        <w:tab/>
        <w:t xml:space="preserve">if we </w:t>
      </w:r>
      <w:proofErr w:type="spellStart"/>
      <w:r>
        <w:t>donot</w:t>
      </w:r>
      <w:proofErr w:type="spellEnd"/>
      <w:r>
        <w:t xml:space="preserve"> click on build now , it will remain in waiting state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Thi</w:t>
      </w:r>
      <w:r>
        <w:t xml:space="preserve">s is Called Manual Overhead , where , we have to click on it Manually so that the </w:t>
      </w:r>
      <w:proofErr w:type="spellStart"/>
      <w:r>
        <w:t>Artifacts</w:t>
      </w:r>
      <w:proofErr w:type="spellEnd"/>
      <w:r>
        <w:t xml:space="preserve"> goes to the </w:t>
      </w:r>
      <w:proofErr w:type="spellStart"/>
      <w:r>
        <w:t>Prodution</w:t>
      </w:r>
      <w:proofErr w:type="spellEnd"/>
      <w:r>
        <w:t xml:space="preserve"> Server</w:t>
      </w:r>
    </w:p>
    <w:p w:rsidR="00C35B79" w:rsidRDefault="007C5F3D">
      <w:pPr>
        <w:pStyle w:val="Standard"/>
      </w:pPr>
      <w:r>
        <w:t xml:space="preserve">This is called </w:t>
      </w:r>
      <w:proofErr w:type="spellStart"/>
      <w:r>
        <w:t>Continious</w:t>
      </w:r>
      <w:proofErr w:type="spellEnd"/>
      <w:r>
        <w:t xml:space="preserve"> </w:t>
      </w:r>
      <w:proofErr w:type="spellStart"/>
      <w:r>
        <w:t>Delevory</w:t>
      </w:r>
      <w:proofErr w:type="spellEnd"/>
      <w:r>
        <w:t xml:space="preserve"> , where all the above steps ==&gt; Package – Code Analysis &amp; deploy to Tomcat server is done Automatica</w:t>
      </w:r>
      <w:r>
        <w:t>lly</w:t>
      </w:r>
    </w:p>
    <w:p w:rsidR="00C35B79" w:rsidRDefault="007C5F3D">
      <w:pPr>
        <w:pStyle w:val="Standard"/>
      </w:pPr>
      <w:r>
        <w:t xml:space="preserve">But when the deployment comes to Production server , is waiting for the permission from the </w:t>
      </w:r>
      <w:proofErr w:type="spellStart"/>
      <w:r>
        <w:t>Devloper</w:t>
      </w:r>
      <w:proofErr w:type="spellEnd"/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lastRenderedPageBreak/>
        <w:t>=============&gt;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 xml:space="preserve">Now we will Do </w:t>
      </w:r>
      <w:proofErr w:type="spellStart"/>
      <w:r>
        <w:t>Continious</w:t>
      </w:r>
      <w:proofErr w:type="spellEnd"/>
      <w:r>
        <w:t xml:space="preserve"> Deployment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Go the Jenkins</w:t>
      </w:r>
    </w:p>
    <w:p w:rsidR="00C35B79" w:rsidRDefault="007C5F3D">
      <w:pPr>
        <w:pStyle w:val="Standard"/>
      </w:pPr>
      <w:r>
        <w:t xml:space="preserve">Select ==&gt; </w:t>
      </w:r>
      <w:proofErr w:type="spellStart"/>
      <w:r>
        <w:t>Gameoflife</w:t>
      </w:r>
      <w:proofErr w:type="spellEnd"/>
      <w:r>
        <w:t>-deploy-to-tomcat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==&gt; In Post Build Actions</w:t>
      </w:r>
    </w:p>
    <w:p w:rsidR="00C35B79" w:rsidRDefault="007C5F3D">
      <w:pPr>
        <w:pStyle w:val="Standard"/>
      </w:pPr>
      <w:r>
        <w:tab/>
      </w:r>
      <w:r>
        <w:tab/>
        <w:t>--&gt; Delete t</w:t>
      </w:r>
      <w:r>
        <w:t>he option ==&gt;  Build other project (manual step)</w:t>
      </w:r>
    </w:p>
    <w:p w:rsidR="00C35B79" w:rsidRDefault="007C5F3D">
      <w:pPr>
        <w:pStyle w:val="Standard"/>
      </w:pPr>
      <w:r>
        <w:tab/>
      </w:r>
      <w:r>
        <w:tab/>
        <w:t>--&gt; And Select ==&gt;  Build other project</w:t>
      </w:r>
    </w:p>
    <w:p w:rsidR="00C35B79" w:rsidRDefault="007C5F3D">
      <w:pPr>
        <w:pStyle w:val="Standard"/>
      </w:pPr>
      <w:r>
        <w:tab/>
      </w:r>
      <w:r>
        <w:tab/>
      </w:r>
      <w:r>
        <w:tab/>
      </w:r>
      <w:r>
        <w:tab/>
      </w:r>
      <w:r>
        <w:tab/>
        <w:t xml:space="preserve">enter the name :  “ </w:t>
      </w:r>
      <w:proofErr w:type="spellStart"/>
      <w:r>
        <w:t>Gameoflife</w:t>
      </w:r>
      <w:proofErr w:type="spellEnd"/>
      <w:r>
        <w:t>-production-tomcat ”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now Click on Save   OR   Apply &amp; Save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Go to Jenkins</w:t>
      </w:r>
    </w:p>
    <w:p w:rsidR="00C35B79" w:rsidRDefault="007C5F3D">
      <w:pPr>
        <w:pStyle w:val="Standard"/>
      </w:pPr>
      <w:r>
        <w:t xml:space="preserve">@ centre of the Page , after ALL click on the pipeline </w:t>
      </w:r>
      <w:r>
        <w:t>name which we have set</w:t>
      </w:r>
    </w:p>
    <w:p w:rsidR="00C35B79" w:rsidRDefault="007C5F3D">
      <w:pPr>
        <w:pStyle w:val="Standard"/>
      </w:pPr>
      <w:r>
        <w:t>&amp; Click on Build Now</w:t>
      </w: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Check the Output</w:t>
      </w:r>
    </w:p>
    <w:p w:rsidR="00C35B79" w:rsidRDefault="007C5F3D">
      <w:pPr>
        <w:pStyle w:val="Standard"/>
      </w:pPr>
      <w:r>
        <w:t xml:space="preserve">Check the </w:t>
      </w:r>
      <w:proofErr w:type="spellStart"/>
      <w:r>
        <w:t>TomCat</w:t>
      </w:r>
      <w:proofErr w:type="spellEnd"/>
      <w:r>
        <w:t xml:space="preserve"> Production Server @ web</w:t>
      </w: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p w:rsidR="00C35B79" w:rsidRDefault="007C5F3D">
      <w:pPr>
        <w:pStyle w:val="Standard"/>
      </w:pPr>
      <w:r>
        <w:t>Thank You</w:t>
      </w:r>
    </w:p>
    <w:p w:rsidR="00C35B79" w:rsidRDefault="007C5F3D">
      <w:pPr>
        <w:pStyle w:val="Standard"/>
      </w:pPr>
      <w:proofErr w:type="spellStart"/>
      <w:r>
        <w:t>Srinivas.T</w:t>
      </w:r>
      <w:proofErr w:type="spellEnd"/>
    </w:p>
    <w:p w:rsidR="00C35B79" w:rsidRDefault="00C35B79">
      <w:pPr>
        <w:pStyle w:val="Standard"/>
      </w:pPr>
    </w:p>
    <w:p w:rsidR="00C35B79" w:rsidRDefault="00C35B79">
      <w:pPr>
        <w:pStyle w:val="Standard"/>
      </w:pPr>
    </w:p>
    <w:sectPr w:rsidR="00C35B79" w:rsidSect="00C35B7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F3D" w:rsidRDefault="007C5F3D" w:rsidP="00C35B79">
      <w:r>
        <w:separator/>
      </w:r>
    </w:p>
  </w:endnote>
  <w:endnote w:type="continuationSeparator" w:id="0">
    <w:p w:rsidR="007C5F3D" w:rsidRDefault="007C5F3D" w:rsidP="00C35B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F3D" w:rsidRDefault="007C5F3D" w:rsidP="00C35B79">
      <w:r w:rsidRPr="00C35B79">
        <w:rPr>
          <w:color w:val="000000"/>
        </w:rPr>
        <w:separator/>
      </w:r>
    </w:p>
  </w:footnote>
  <w:footnote w:type="continuationSeparator" w:id="0">
    <w:p w:rsidR="007C5F3D" w:rsidRDefault="007C5F3D" w:rsidP="00C35B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5B79"/>
    <w:rsid w:val="007C5F3D"/>
    <w:rsid w:val="00B6703B"/>
    <w:rsid w:val="00C35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5B79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35B79"/>
    <w:pPr>
      <w:suppressAutoHyphens/>
    </w:pPr>
  </w:style>
  <w:style w:type="paragraph" w:customStyle="1" w:styleId="Heading">
    <w:name w:val="Heading"/>
    <w:basedOn w:val="Standard"/>
    <w:next w:val="Textbody"/>
    <w:rsid w:val="00C35B7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C35B79"/>
    <w:pPr>
      <w:spacing w:after="140" w:line="288" w:lineRule="auto"/>
    </w:pPr>
  </w:style>
  <w:style w:type="paragraph" w:styleId="List">
    <w:name w:val="List"/>
    <w:basedOn w:val="Textbody"/>
    <w:rsid w:val="00C35B79"/>
  </w:style>
  <w:style w:type="paragraph" w:styleId="Caption">
    <w:name w:val="caption"/>
    <w:basedOn w:val="Standard"/>
    <w:rsid w:val="00C35B7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35B79"/>
    <w:pPr>
      <w:suppressLineNumbers/>
    </w:pPr>
  </w:style>
  <w:style w:type="character" w:customStyle="1" w:styleId="Internetlink">
    <w:name w:val="Internet link"/>
    <w:rsid w:val="00C35B79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wakaleo/game-of-lif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akaleo/game-of-life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1523</Words>
  <Characters>8684</Characters>
  <Application>Microsoft Office Word</Application>
  <DocSecurity>0</DocSecurity>
  <Lines>72</Lines>
  <Paragraphs>20</Paragraphs>
  <ScaleCrop>false</ScaleCrop>
  <Company>Grizli777</Company>
  <LinksUpToDate>false</LinksUpToDate>
  <CharactersWithSpaces>10187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2018-10-25T07:26:00Z</dcterms:created>
  <dcterms:modified xsi:type="dcterms:W3CDTF">2018-10-25T07:26:00Z</dcterms:modified>
</cp:coreProperties>
</file>
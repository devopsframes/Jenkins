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B77" w:rsidRDefault="00BB3B77">
      <w:pPr>
        <w:pStyle w:val="Standard"/>
        <w:spacing w:after="283"/>
      </w:pPr>
      <w:r>
        <w:fldChar w:fldCharType="begin"/>
      </w:r>
      <w:r>
        <w:instrText xml:space="preserve"> HYPERLINK  "http://sanketdangi.com/post/62877462188/upload-jenkins-build-artifacts-amazon-s3" </w:instrText>
      </w:r>
      <w:r>
        <w:fldChar w:fldCharType="separate"/>
      </w:r>
      <w:r w:rsidR="00AC6D75">
        <w:t xml:space="preserve">Upload Jenkins Build </w:t>
      </w:r>
      <w:proofErr w:type="spellStart"/>
      <w:r w:rsidR="00AC6D75">
        <w:t>Artificats</w:t>
      </w:r>
      <w:proofErr w:type="spellEnd"/>
      <w:r w:rsidR="00AC6D75">
        <w:t xml:space="preserve"> to Amazon S3</w:t>
      </w:r>
      <w:r>
        <w:fldChar w:fldCharType="end"/>
      </w:r>
    </w:p>
    <w:p w:rsidR="00BB3B77" w:rsidRDefault="00AC6D75">
      <w:pPr>
        <w:pStyle w:val="Textbody"/>
      </w:pPr>
      <w:r>
        <w:t xml:space="preserve">My previous two </w:t>
      </w:r>
      <w:proofErr w:type="spellStart"/>
      <w:r>
        <w:t>blogposts</w:t>
      </w:r>
      <w:proofErr w:type="spellEnd"/>
      <w:r>
        <w:t xml:space="preserve"> talks about </w:t>
      </w:r>
      <w:hyperlink r:id="rId6" w:history="1">
        <w:proofErr w:type="spellStart"/>
        <w:r>
          <w:t>jenkins</w:t>
        </w:r>
        <w:proofErr w:type="spellEnd"/>
        <w:r>
          <w:t xml:space="preserve"> installation and configuration on Amazon Linux</w:t>
        </w:r>
      </w:hyperlink>
      <w:r>
        <w:t xml:space="preserve"> and </w:t>
      </w:r>
      <w:hyperlink r:id="rId7" w:history="1">
        <w:proofErr w:type="spellStart"/>
        <w:r>
          <w:t>jenkins</w:t>
        </w:r>
        <w:proofErr w:type="spellEnd"/>
        <w:r>
          <w:t xml:space="preserve"> integration with </w:t>
        </w:r>
        <w:proofErr w:type="spellStart"/>
        <w:r>
          <w:t>GitHub</w:t>
        </w:r>
        <w:proofErr w:type="spellEnd"/>
        <w:r>
          <w:t xml:space="preserve"> to trigger automatic build process. </w:t>
        </w:r>
      </w:hyperlink>
    </w:p>
    <w:p w:rsidR="00BB3B77" w:rsidRDefault="00AC6D75">
      <w:pPr>
        <w:pStyle w:val="Textbody"/>
      </w:pPr>
      <w:r>
        <w:br/>
      </w:r>
      <w:r>
        <w:t xml:space="preserve">This post focus around uploading build </w:t>
      </w:r>
      <w:proofErr w:type="spellStart"/>
      <w:r>
        <w:t>artifacts</w:t>
      </w:r>
      <w:proofErr w:type="spellEnd"/>
      <w:r>
        <w:t xml:space="preserve"> to </w:t>
      </w:r>
      <w:proofErr w:type="spellStart"/>
      <w:r>
        <w:t>amazon</w:t>
      </w:r>
      <w:proofErr w:type="spellEnd"/>
      <w:r>
        <w:t xml:space="preserve"> s3.</w:t>
      </w:r>
    </w:p>
    <w:p w:rsidR="00BB3B77" w:rsidRDefault="00AC6D75">
      <w:pPr>
        <w:pStyle w:val="Textbody"/>
      </w:pPr>
      <w:r>
        <w:t xml:space="preserve">To upload your build </w:t>
      </w:r>
      <w:proofErr w:type="spellStart"/>
      <w:r>
        <w:t>artifacts</w:t>
      </w:r>
      <w:proofErr w:type="spellEnd"/>
      <w:r>
        <w:t xml:space="preserve"> to </w:t>
      </w:r>
      <w:proofErr w:type="spellStart"/>
      <w:r>
        <w:t>amazon</w:t>
      </w:r>
      <w:proofErr w:type="spellEnd"/>
      <w:r>
        <w:t xml:space="preserve"> s3, create a S3 bucket.</w:t>
      </w:r>
    </w:p>
    <w:p w:rsidR="00BB3B77" w:rsidRDefault="00AC6D75">
      <w:pPr>
        <w:pStyle w:val="Textbody"/>
      </w:pPr>
      <w:r>
        <w:rPr>
          <w:noProof/>
          <w:lang w:val="en-US" w:eastAsia="en-US" w:bidi="ar-SA"/>
        </w:rPr>
        <w:drawing>
          <wp:inline distT="0" distB="0" distL="0" distR="0">
            <wp:extent cx="4762442" cy="1943282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42" cy="1943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B3B77" w:rsidRDefault="00AC6D75">
      <w:pPr>
        <w:pStyle w:val="Textbody"/>
      </w:pPr>
      <w:r>
        <w:t>Once done, navigate to Jenkins dashboard -&gt; Manage J</w:t>
      </w:r>
      <w:r>
        <w:t xml:space="preserve">enkins -&gt; Manage </w:t>
      </w:r>
      <w:proofErr w:type="spellStart"/>
      <w:r>
        <w:t>Plugins</w:t>
      </w:r>
      <w:proofErr w:type="spellEnd"/>
      <w:r>
        <w:t xml:space="preserve"> and select available tab. Look for “S3 </w:t>
      </w:r>
      <w:proofErr w:type="spellStart"/>
      <w:r>
        <w:t>plugin</w:t>
      </w:r>
      <w:proofErr w:type="spellEnd"/>
      <w:r>
        <w:t>” and install that.</w:t>
      </w:r>
    </w:p>
    <w:p w:rsidR="00BB3B77" w:rsidRDefault="00AC6D75">
      <w:pPr>
        <w:pStyle w:val="Textbody"/>
      </w:pPr>
      <w:r>
        <w:rPr>
          <w:noProof/>
          <w:lang w:val="en-US" w:eastAsia="en-US" w:bidi="ar-SA"/>
        </w:rPr>
        <w:drawing>
          <wp:inline distT="0" distB="0" distL="0" distR="0">
            <wp:extent cx="4762442" cy="2676604"/>
            <wp:effectExtent l="0" t="0" r="0" b="0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42" cy="26766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B3B77" w:rsidRDefault="00AC6D75">
      <w:pPr>
        <w:pStyle w:val="Textbody"/>
      </w:pPr>
      <w:r>
        <w:t>Once done, go back to Manage Jenkins and select “Configure System” and look for “Amazon S3 Profiles”. Please provide a profile name, access key and secret access ke</w:t>
      </w:r>
      <w:r>
        <w:t>y for your AWS account. Don’t provide ROOT AWS User credentials. Create an IAM user will S3 permissions.</w:t>
      </w:r>
    </w:p>
    <w:p w:rsidR="00BB3B77" w:rsidRDefault="00AC6D75">
      <w:pPr>
        <w:pStyle w:val="Textbody"/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4762442" cy="2152799"/>
            <wp:effectExtent l="0" t="0" r="0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42" cy="21527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B3B77" w:rsidRDefault="00AC6D75">
      <w:pPr>
        <w:pStyle w:val="Textbody"/>
      </w:pPr>
      <w:r>
        <w:t>Once done, create a job under “Build a free-style software project”.</w:t>
      </w:r>
    </w:p>
    <w:p w:rsidR="00BB3B77" w:rsidRDefault="00AC6D75">
      <w:pPr>
        <w:pStyle w:val="Textbody"/>
      </w:pPr>
      <w:r>
        <w:rPr>
          <w:noProof/>
          <w:lang w:val="en-US" w:eastAsia="en-US" w:bidi="ar-SA"/>
        </w:rPr>
        <w:drawing>
          <wp:inline distT="0" distB="0" distL="0" distR="0">
            <wp:extent cx="4762442" cy="1523884"/>
            <wp:effectExtent l="0" t="0" r="0" b="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42" cy="15238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B3B77" w:rsidRDefault="00AC6D75">
      <w:pPr>
        <w:pStyle w:val="Textbody"/>
      </w:pPr>
      <w:r>
        <w:t>Navigate down to “Post-Build Actions” and click on “Add Post-Build Action” and</w:t>
      </w:r>
      <w:r>
        <w:t xml:space="preserve"> select “Publish </w:t>
      </w:r>
      <w:proofErr w:type="spellStart"/>
      <w:r>
        <w:t>Artifacts</w:t>
      </w:r>
      <w:proofErr w:type="spellEnd"/>
      <w:r>
        <w:t xml:space="preserve"> to S3 Bucket”.</w:t>
      </w:r>
    </w:p>
    <w:p w:rsidR="00BB3B77" w:rsidRDefault="00AC6D75">
      <w:pPr>
        <w:pStyle w:val="Textbody"/>
      </w:pPr>
      <w:r>
        <w:rPr>
          <w:noProof/>
          <w:lang w:val="en-US" w:eastAsia="en-US" w:bidi="ar-SA"/>
        </w:rPr>
        <w:drawing>
          <wp:inline distT="0" distB="0" distL="0" distR="0">
            <wp:extent cx="4762442" cy="2123995"/>
            <wp:effectExtent l="0" t="0" r="0" b="0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42" cy="21239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B3B77" w:rsidRDefault="00AC6D75">
      <w:pPr>
        <w:pStyle w:val="Textbody"/>
      </w:pPr>
      <w:r>
        <w:t>Then, select your S3 profile, pass source of the files to upload (if you want to upload all files, please use “ * ” else provide valid path), destination bucket name.</w:t>
      </w:r>
    </w:p>
    <w:p w:rsidR="00BB3B77" w:rsidRDefault="00AC6D75">
      <w:pPr>
        <w:pStyle w:val="Textbody"/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4762442" cy="2114641"/>
            <wp:effectExtent l="0" t="0" r="0" b="0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42" cy="21146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B3B77" w:rsidRDefault="00AC6D75">
      <w:pPr>
        <w:pStyle w:val="Textbody"/>
      </w:pPr>
      <w:r>
        <w:t>Now, click on save and you are done !!</w:t>
      </w:r>
    </w:p>
    <w:p w:rsidR="00BB3B77" w:rsidRDefault="00AC6D75">
      <w:pPr>
        <w:pStyle w:val="Textbody"/>
      </w:pPr>
      <w:r>
        <w:t xml:space="preserve">All </w:t>
      </w:r>
      <w:r>
        <w:t xml:space="preserve">your build </w:t>
      </w:r>
      <w:proofErr w:type="spellStart"/>
      <w:r>
        <w:t>artifacts</w:t>
      </w:r>
      <w:proofErr w:type="spellEnd"/>
      <w:r>
        <w:t xml:space="preserve"> will get uploaded to Amazon S3 bucket.</w:t>
      </w:r>
    </w:p>
    <w:p w:rsidR="00BB3B77" w:rsidRDefault="00AC6D75">
      <w:pPr>
        <w:pStyle w:val="Textbody"/>
      </w:pPr>
      <w:r>
        <w:t>Other Links :</w:t>
      </w:r>
    </w:p>
    <w:p w:rsidR="00BB3B77" w:rsidRDefault="00BB3B77">
      <w:pPr>
        <w:pStyle w:val="Textbody"/>
      </w:pPr>
      <w:hyperlink r:id="rId14" w:history="1">
        <w:r w:rsidR="00AC6D75">
          <w:t xml:space="preserve">Install and Configure </w:t>
        </w:r>
        <w:proofErr w:type="spellStart"/>
        <w:r w:rsidR="00AC6D75">
          <w:t>jenkins</w:t>
        </w:r>
        <w:proofErr w:type="spellEnd"/>
        <w:r w:rsidR="00AC6D75">
          <w:t xml:space="preserve"> on Amazon Linux</w:t>
        </w:r>
      </w:hyperlink>
    </w:p>
    <w:p w:rsidR="00BB3B77" w:rsidRDefault="00BB3B77">
      <w:pPr>
        <w:pStyle w:val="Textbody"/>
      </w:pPr>
      <w:hyperlink r:id="rId15" w:history="1">
        <w:r w:rsidR="00AC6D75">
          <w:t xml:space="preserve">Integrate </w:t>
        </w:r>
        <w:proofErr w:type="spellStart"/>
        <w:r w:rsidR="00AC6D75">
          <w:t>jenkins</w:t>
        </w:r>
        <w:proofErr w:type="spellEnd"/>
        <w:r w:rsidR="00AC6D75">
          <w:t xml:space="preserve"> with </w:t>
        </w:r>
        <w:proofErr w:type="spellStart"/>
        <w:r w:rsidR="00AC6D75">
          <w:t>GitHub</w:t>
        </w:r>
        <w:proofErr w:type="spellEnd"/>
        <w:r w:rsidR="00AC6D75">
          <w:t xml:space="preserve"> to trigger automatic build process on code commit.</w:t>
        </w:r>
      </w:hyperlink>
    </w:p>
    <w:p w:rsidR="00BB3B77" w:rsidRDefault="00BB3B77">
      <w:pPr>
        <w:pStyle w:val="Standard"/>
      </w:pPr>
    </w:p>
    <w:sectPr w:rsidR="00BB3B77" w:rsidSect="00BB3B7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D75" w:rsidRDefault="00AC6D75" w:rsidP="00BB3B77">
      <w:r>
        <w:separator/>
      </w:r>
    </w:p>
  </w:endnote>
  <w:endnote w:type="continuationSeparator" w:id="0">
    <w:p w:rsidR="00AC6D75" w:rsidRDefault="00AC6D75" w:rsidP="00BB3B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D75" w:rsidRDefault="00AC6D75" w:rsidP="00BB3B77">
      <w:r w:rsidRPr="00BB3B77">
        <w:rPr>
          <w:color w:val="000000"/>
        </w:rPr>
        <w:separator/>
      </w:r>
    </w:p>
  </w:footnote>
  <w:footnote w:type="continuationSeparator" w:id="0">
    <w:p w:rsidR="00AC6D75" w:rsidRDefault="00AC6D75" w:rsidP="00BB3B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3B77"/>
    <w:rsid w:val="00151CE7"/>
    <w:rsid w:val="00AC6D75"/>
    <w:rsid w:val="00BB3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B3B77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B3B77"/>
    <w:pPr>
      <w:suppressAutoHyphens/>
    </w:pPr>
  </w:style>
  <w:style w:type="paragraph" w:customStyle="1" w:styleId="Heading">
    <w:name w:val="Heading"/>
    <w:basedOn w:val="Standard"/>
    <w:next w:val="Textbody"/>
    <w:rsid w:val="00BB3B7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BB3B77"/>
    <w:pPr>
      <w:spacing w:after="140" w:line="288" w:lineRule="auto"/>
    </w:pPr>
  </w:style>
  <w:style w:type="paragraph" w:styleId="List">
    <w:name w:val="List"/>
    <w:basedOn w:val="Textbody"/>
    <w:rsid w:val="00BB3B77"/>
  </w:style>
  <w:style w:type="paragraph" w:styleId="Caption">
    <w:name w:val="caption"/>
    <w:basedOn w:val="Standard"/>
    <w:rsid w:val="00BB3B7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B3B77"/>
    <w:pPr>
      <w:suppressLineNumbers/>
    </w:pPr>
  </w:style>
  <w:style w:type="character" w:customStyle="1" w:styleId="Internetlink">
    <w:name w:val="Internet link"/>
    <w:rsid w:val="00BB3B77"/>
    <w:rPr>
      <w:color w:val="000080"/>
      <w:u w:val="single"/>
    </w:rPr>
  </w:style>
  <w:style w:type="paragraph" w:styleId="BalloonText">
    <w:name w:val="Balloon Text"/>
    <w:basedOn w:val="Normal"/>
    <w:rsid w:val="00BB3B7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sid w:val="00BB3B7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sanketdangi.com/post/62740311628/integrate-jenkins-github-trigger-build-proces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anketdangi.com/post/62715793234/install-configure-jenkins-on-amazon-linux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://sanketdangi.com/post/62740311628/integrate-jenkins-github-trigger-build-process" TargetMode="Externa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sanketdangi.com/post/62715793234/install-configure-jenkins-on-amazon-linu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1590</Characters>
  <Application>Microsoft Office Word</Application>
  <DocSecurity>0</DocSecurity>
  <Lines>13</Lines>
  <Paragraphs>3</Paragraphs>
  <ScaleCrop>false</ScaleCrop>
  <Company>Grizli777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2018-10-25T07:27:00Z</dcterms:created>
  <dcterms:modified xsi:type="dcterms:W3CDTF">2018-10-25T07:27:00Z</dcterms:modified>
</cp:coreProperties>
</file>